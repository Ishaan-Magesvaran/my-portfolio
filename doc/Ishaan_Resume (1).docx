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2B6C4" w14:textId="77777777" w:rsidR="008649A9" w:rsidRDefault="008649A9" w:rsidP="008649A9">
      <w:pPr>
        <w:pStyle w:val="Title"/>
        <w:rPr>
          <w:rFonts w:ascii="Arial" w:hAnsi="Arial" w:cs="Arial"/>
          <w:b/>
          <w:sz w:val="34"/>
          <w:szCs w:val="34"/>
        </w:rPr>
      </w:pPr>
    </w:p>
    <w:p w14:paraId="3DCA4C8D" w14:textId="77777777" w:rsidR="008649A9" w:rsidRPr="008649A9" w:rsidRDefault="00796D59" w:rsidP="008649A9">
      <w:pPr>
        <w:pStyle w:val="Title"/>
        <w:rPr>
          <w:rFonts w:ascii="Arial" w:hAnsi="Arial" w:cs="Arial"/>
          <w:b/>
          <w:sz w:val="34"/>
          <w:szCs w:val="34"/>
        </w:rPr>
      </w:pPr>
      <w:r w:rsidRPr="00796D59">
        <w:rPr>
          <w:rFonts w:ascii="Arial" w:hAnsi="Arial" w:cs="Arial"/>
          <w:b/>
          <w:sz w:val="34"/>
          <w:szCs w:val="34"/>
        </w:rPr>
        <w:t>Personal Particulars</w:t>
      </w:r>
    </w:p>
    <w:tbl>
      <w:tblPr>
        <w:tblStyle w:val="ResumeTable"/>
        <w:tblW w:w="5000" w:type="pct"/>
        <w:tblInd w:w="-1656" w:type="dxa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796D59" w14:paraId="60B3C27D" w14:textId="77777777" w:rsidTr="009A2D5D">
        <w:trPr>
          <w:tblHeader/>
        </w:trPr>
        <w:tc>
          <w:tcPr>
            <w:tcW w:w="5000" w:type="pct"/>
          </w:tcPr>
          <w:p w14:paraId="14E7A4C7" w14:textId="77777777" w:rsidR="00796D59" w:rsidRPr="00A134D1" w:rsidRDefault="00830BAD" w:rsidP="00DE7D6A">
            <w:pPr>
              <w:rPr>
                <w:rFonts w:ascii="Arial" w:hAnsi="Arial" w:cs="Arial"/>
                <w:color w:val="000000" w:themeColor="text1"/>
              </w:rPr>
            </w:pPr>
            <w:r w:rsidRPr="007A620F">
              <w:rPr>
                <w:rFonts w:ascii="Arial" w:hAnsi="Arial" w:cs="Arial"/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5B5084" wp14:editId="5D119937">
                      <wp:simplePos x="0" y="0"/>
                      <wp:positionH relativeFrom="column">
                        <wp:posOffset>4486910</wp:posOffset>
                      </wp:positionH>
                      <wp:positionV relativeFrom="paragraph">
                        <wp:posOffset>187960</wp:posOffset>
                      </wp:positionV>
                      <wp:extent cx="1073150" cy="1250950"/>
                      <wp:effectExtent l="0" t="0" r="12700" b="254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0" cy="1250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96AFB7" w14:textId="39B53D8E" w:rsidR="00EB400D" w:rsidRDefault="003C3D91" w:rsidP="00EB400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5B278980" wp14:editId="0214772C">
                                        <wp:extent cx="927100" cy="1187450"/>
                                        <wp:effectExtent l="0" t="0" r="6350" b="0"/>
                                        <wp:docPr id="2024771107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27100" cy="1187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5B5084" id="Rectangle 1" o:spid="_x0000_s1026" style="position:absolute;margin-left:353.3pt;margin-top:14.8pt;width:84.5pt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" fillcolor="white [3201]" strokecolor="#4d4d4d [3209]" strokeweight="1pt">
                      <v:textbox>
                        <w:txbxContent>
                          <w:p w14:paraId="4A96AFB7" w14:textId="39B53D8E" w:rsidR="00EB400D" w:rsidRDefault="003C3D91" w:rsidP="00EB400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B278980" wp14:editId="0214772C">
                                  <wp:extent cx="927100" cy="1187450"/>
                                  <wp:effectExtent l="0" t="0" r="6350" b="0"/>
                                  <wp:docPr id="202477110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0" cy="1187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20B94" w:rsidRPr="007A620F">
              <w:rPr>
                <w:rFonts w:ascii="Arial" w:hAnsi="Arial" w:cs="Arial"/>
                <w:color w:val="000000" w:themeColor="text1"/>
              </w:rPr>
              <w:t xml:space="preserve">Name: </w:t>
            </w:r>
            <w:r w:rsidR="00262D06">
              <w:rPr>
                <w:rFonts w:ascii="Arial" w:hAnsi="Arial" w:cs="Arial"/>
                <w:color w:val="000000" w:themeColor="text1"/>
              </w:rPr>
              <w:t xml:space="preserve">Ishaan </w:t>
            </w:r>
            <w:proofErr w:type="spellStart"/>
            <w:r w:rsidR="00262D06">
              <w:rPr>
                <w:rFonts w:ascii="Arial" w:hAnsi="Arial" w:cs="Arial"/>
                <w:color w:val="000000" w:themeColor="text1"/>
              </w:rPr>
              <w:t>s/o</w:t>
            </w:r>
            <w:proofErr w:type="spellEnd"/>
            <w:r w:rsidR="00262D0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262D06">
              <w:rPr>
                <w:rFonts w:ascii="Arial" w:hAnsi="Arial" w:cs="Arial"/>
                <w:color w:val="000000" w:themeColor="text1"/>
              </w:rPr>
              <w:t>Magesvaran</w:t>
            </w:r>
            <w:proofErr w:type="spellEnd"/>
          </w:p>
          <w:p w14:paraId="15A91AD2" w14:textId="77777777" w:rsidR="003C4FCB" w:rsidRPr="00A134D1" w:rsidRDefault="00796D59" w:rsidP="00DE7D6A">
            <w:pPr>
              <w:rPr>
                <w:rFonts w:ascii="Arial" w:hAnsi="Arial" w:cs="Arial"/>
                <w:color w:val="000000" w:themeColor="text1"/>
              </w:rPr>
            </w:pPr>
            <w:r w:rsidRPr="007A620F">
              <w:rPr>
                <w:rFonts w:ascii="Arial" w:hAnsi="Arial" w:cs="Arial"/>
                <w:color w:val="000000" w:themeColor="text1"/>
              </w:rPr>
              <w:t xml:space="preserve">NRIC: </w:t>
            </w:r>
            <w:r w:rsidR="002D4BFF" w:rsidRPr="00A134D1">
              <w:rPr>
                <w:rFonts w:ascii="Arial" w:hAnsi="Arial" w:cs="Arial"/>
                <w:color w:val="000000" w:themeColor="text1"/>
              </w:rPr>
              <w:t>Txxxx</w:t>
            </w:r>
            <w:r w:rsidR="00A134D1" w:rsidRPr="00A134D1">
              <w:rPr>
                <w:rFonts w:ascii="Arial" w:hAnsi="Arial" w:cs="Arial"/>
                <w:color w:val="000000" w:themeColor="text1"/>
              </w:rPr>
              <w:t>7</w:t>
            </w:r>
            <w:r w:rsidR="00262D06">
              <w:rPr>
                <w:rFonts w:ascii="Arial" w:hAnsi="Arial" w:cs="Arial"/>
                <w:color w:val="000000" w:themeColor="text1"/>
              </w:rPr>
              <w:t>578B</w:t>
            </w:r>
          </w:p>
          <w:p w14:paraId="1376AA6E" w14:textId="77777777" w:rsidR="00796D59" w:rsidRPr="00A134D1" w:rsidRDefault="002960DE" w:rsidP="00DE7D6A">
            <w:pPr>
              <w:rPr>
                <w:rFonts w:ascii="Arial" w:hAnsi="Arial" w:cs="Arial"/>
                <w:color w:val="000000" w:themeColor="text1"/>
              </w:rPr>
            </w:pPr>
            <w:r w:rsidRPr="007A620F">
              <w:rPr>
                <w:rFonts w:ascii="Arial" w:hAnsi="Arial" w:cs="Arial"/>
                <w:color w:val="000000" w:themeColor="text1"/>
              </w:rPr>
              <w:t>Contact number:</w:t>
            </w:r>
            <w:r w:rsidR="005E3C13" w:rsidRPr="007A620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262D06">
              <w:rPr>
                <w:rFonts w:ascii="Arial" w:hAnsi="Arial" w:cs="Arial"/>
                <w:color w:val="000000" w:themeColor="text1"/>
              </w:rPr>
              <w:t>91464729</w:t>
            </w:r>
          </w:p>
          <w:p w14:paraId="4A750405" w14:textId="77777777" w:rsidR="00796D59" w:rsidRPr="00A134D1" w:rsidRDefault="00A20B94" w:rsidP="00DE7D6A">
            <w:pPr>
              <w:rPr>
                <w:rFonts w:ascii="Arial" w:hAnsi="Arial" w:cs="Arial"/>
                <w:color w:val="000000" w:themeColor="text1"/>
              </w:rPr>
            </w:pPr>
            <w:r w:rsidRPr="007A620F">
              <w:rPr>
                <w:rFonts w:ascii="Arial" w:hAnsi="Arial" w:cs="Arial"/>
                <w:color w:val="000000" w:themeColor="text1"/>
              </w:rPr>
              <w:t>Date of Birth</w:t>
            </w:r>
            <w:r w:rsidR="00534EB3" w:rsidRPr="007A620F">
              <w:rPr>
                <w:rFonts w:ascii="Arial" w:hAnsi="Arial" w:cs="Arial"/>
                <w:color w:val="000000" w:themeColor="text1"/>
              </w:rPr>
              <w:t xml:space="preserve"> (DDMMYYYY)</w:t>
            </w:r>
            <w:r w:rsidRPr="007A620F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262D06">
              <w:rPr>
                <w:rFonts w:ascii="Arial" w:hAnsi="Arial" w:cs="Arial"/>
                <w:color w:val="000000" w:themeColor="text1"/>
              </w:rPr>
              <w:t>11/12</w:t>
            </w:r>
            <w:r w:rsidR="00B629C6" w:rsidRPr="00A134D1">
              <w:rPr>
                <w:rFonts w:ascii="Arial" w:hAnsi="Arial" w:cs="Arial"/>
                <w:color w:val="000000" w:themeColor="text1"/>
              </w:rPr>
              <w:t>/200</w:t>
            </w:r>
            <w:r w:rsidR="003A37E8">
              <w:rPr>
                <w:rFonts w:ascii="Arial" w:hAnsi="Arial" w:cs="Arial"/>
                <w:color w:val="000000" w:themeColor="text1"/>
              </w:rPr>
              <w:t>7</w:t>
            </w:r>
          </w:p>
          <w:p w14:paraId="0628074A" w14:textId="77777777" w:rsidR="00796D59" w:rsidRPr="007A620F" w:rsidRDefault="00796D59" w:rsidP="00DE7D6A">
            <w:pPr>
              <w:rPr>
                <w:rFonts w:ascii="Arial" w:hAnsi="Arial" w:cs="Arial"/>
                <w:color w:val="000000" w:themeColor="text1"/>
              </w:rPr>
            </w:pPr>
            <w:r w:rsidRPr="007A620F">
              <w:rPr>
                <w:rFonts w:ascii="Arial" w:hAnsi="Arial" w:cs="Arial"/>
                <w:color w:val="000000" w:themeColor="text1"/>
              </w:rPr>
              <w:t xml:space="preserve">Nationality: </w:t>
            </w:r>
            <w:r w:rsidRPr="00BD5B07">
              <w:rPr>
                <w:rFonts w:ascii="Arial" w:hAnsi="Arial" w:cs="Arial"/>
                <w:color w:val="auto"/>
              </w:rPr>
              <w:t>Singaporean</w:t>
            </w:r>
          </w:p>
          <w:p w14:paraId="48AC62B2" w14:textId="77777777" w:rsidR="00992DB9" w:rsidRPr="00A134D1" w:rsidRDefault="00992DB9" w:rsidP="00DE7D6A">
            <w:pPr>
              <w:rPr>
                <w:rFonts w:ascii="Arial" w:hAnsi="Arial" w:cs="Arial"/>
                <w:color w:val="000000" w:themeColor="text1"/>
              </w:rPr>
            </w:pPr>
            <w:r w:rsidRPr="007A620F">
              <w:rPr>
                <w:rFonts w:ascii="Arial" w:hAnsi="Arial" w:cs="Arial"/>
                <w:color w:val="000000" w:themeColor="text1"/>
              </w:rPr>
              <w:t>Citizenship:</w:t>
            </w:r>
            <w:r w:rsidR="00A579B8" w:rsidRPr="007A620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A579B8" w:rsidRPr="00A134D1">
              <w:rPr>
                <w:rFonts w:ascii="Arial" w:hAnsi="Arial" w:cs="Arial"/>
                <w:color w:val="000000" w:themeColor="text1"/>
              </w:rPr>
              <w:t>Singapore Citizen</w:t>
            </w:r>
          </w:p>
          <w:p w14:paraId="18532514" w14:textId="77777777" w:rsidR="00796D59" w:rsidRPr="007A620F" w:rsidRDefault="00A20B94" w:rsidP="00DE7D6A">
            <w:pPr>
              <w:rPr>
                <w:rFonts w:ascii="Arial" w:hAnsi="Arial" w:cs="Arial"/>
                <w:color w:val="000000" w:themeColor="text1"/>
              </w:rPr>
            </w:pPr>
            <w:r w:rsidRPr="007A620F">
              <w:rPr>
                <w:rFonts w:ascii="Arial" w:hAnsi="Arial" w:cs="Arial"/>
                <w:color w:val="000000" w:themeColor="text1"/>
              </w:rPr>
              <w:t xml:space="preserve">Gender: </w:t>
            </w:r>
            <w:r w:rsidR="00A134D1" w:rsidRPr="00A134D1">
              <w:rPr>
                <w:rFonts w:ascii="Arial" w:hAnsi="Arial" w:cs="Arial"/>
                <w:color w:val="000000" w:themeColor="text1"/>
              </w:rPr>
              <w:t>Male</w:t>
            </w:r>
          </w:p>
          <w:p w14:paraId="48C21EA5" w14:textId="77777777" w:rsidR="00982602" w:rsidRPr="00A134D1" w:rsidRDefault="00A20B94" w:rsidP="00DE7D6A">
            <w:pPr>
              <w:rPr>
                <w:rFonts w:ascii="Arial" w:hAnsi="Arial" w:cs="Arial"/>
                <w:color w:val="000000" w:themeColor="text1"/>
              </w:rPr>
            </w:pPr>
            <w:r w:rsidRPr="007A620F">
              <w:rPr>
                <w:rFonts w:ascii="Arial" w:hAnsi="Arial" w:cs="Arial"/>
                <w:color w:val="000000" w:themeColor="text1"/>
              </w:rPr>
              <w:t xml:space="preserve">Address: </w:t>
            </w:r>
            <w:r w:rsidR="00262D06">
              <w:rPr>
                <w:rFonts w:ascii="Arial" w:hAnsi="Arial" w:cs="Arial"/>
                <w:color w:val="000000" w:themeColor="text1"/>
              </w:rPr>
              <w:t>Telok Blangah Drive Blk 44 #08-47</w:t>
            </w:r>
          </w:p>
          <w:p w14:paraId="5A1E8A7D" w14:textId="77777777" w:rsidR="00982602" w:rsidRPr="00982602" w:rsidRDefault="00982602" w:rsidP="001C7E4F">
            <w:r w:rsidRPr="007A620F">
              <w:rPr>
                <w:rFonts w:ascii="Arial" w:hAnsi="Arial" w:cs="Arial"/>
                <w:color w:val="000000" w:themeColor="text1"/>
              </w:rPr>
              <w:t>Email</w:t>
            </w:r>
            <w:r w:rsidR="005E3C13" w:rsidRPr="00A134D1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262D06">
              <w:rPr>
                <w:rFonts w:ascii="Arial" w:hAnsi="Arial" w:cs="Arial"/>
                <w:color w:val="000000" w:themeColor="text1"/>
              </w:rPr>
              <w:t>Ishaandarth@gmail.com</w:t>
            </w:r>
          </w:p>
        </w:tc>
      </w:tr>
    </w:tbl>
    <w:p w14:paraId="6B391085" w14:textId="77777777" w:rsidR="002960DE" w:rsidRPr="008649A9" w:rsidRDefault="002960DE" w:rsidP="002960DE">
      <w:pPr>
        <w:pStyle w:val="Heading1"/>
        <w:rPr>
          <w:rFonts w:ascii="Arial" w:hAnsi="Arial" w:cs="Arial"/>
          <w:b/>
          <w:sz w:val="34"/>
        </w:rPr>
      </w:pPr>
      <w:r>
        <w:rPr>
          <w:rFonts w:ascii="Arial" w:hAnsi="Arial" w:cs="Arial"/>
          <w:b/>
          <w:sz w:val="34"/>
        </w:rPr>
        <w:t>About (myself)</w:t>
      </w:r>
    </w:p>
    <w:tbl>
      <w:tblPr>
        <w:tblStyle w:val="ResumeTable"/>
        <w:tblW w:w="6790" w:type="pct"/>
        <w:tblInd w:w="-1656" w:type="dxa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12320"/>
      </w:tblGrid>
      <w:tr w:rsidR="002960DE" w:rsidRPr="00796D59" w14:paraId="4C08BB2B" w14:textId="77777777" w:rsidTr="00A134D1">
        <w:trPr>
          <w:trHeight w:val="752"/>
          <w:tblHeader/>
        </w:trPr>
        <w:tc>
          <w:tcPr>
            <w:tcW w:w="5000" w:type="pct"/>
          </w:tcPr>
          <w:p w14:paraId="073BB9BA" w14:textId="6580F028" w:rsidR="00262D06" w:rsidRDefault="00262D06" w:rsidP="00262D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Hello, my name is Ishaan, and I am an IT student at ITE College West concentrating </w:t>
            </w:r>
            <w:proofErr w:type="gramStart"/>
            <w:r w:rsidRP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proofErr w:type="gramEnd"/>
            <w:r w:rsidRP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 application development. I adore creating practical, user-friendly websites and mobile apps.</w:t>
            </w:r>
            <w:r w:rsidRP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</w:r>
            <w:r w:rsidRP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  <w:t>I've worked on school projects that included web development, UI/UX design, and rudimentary machine learning, using technologies such as WordPress, Adobe XD, and Visual Studio Code</w:t>
            </w:r>
            <w:r w:rsidR="000405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including creating a website for my uncle to showcase his bodybuilding business</w:t>
            </w:r>
            <w:r w:rsidRP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t>. I've also worked part-time in customer service, where I learned how to communicate effectively, handle duties, and operate under pressure.</w:t>
            </w:r>
            <w:r w:rsidRP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</w:r>
            <w:r w:rsidRP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  <w:t>I am now looking forward to applying what I have learned in school to real-world tasks during my internship, which begins in October 2025. Aside from technology, I practice in Muay Thai, which keeps me focused, disciplined, and motivated.</w:t>
            </w:r>
          </w:p>
          <w:p w14:paraId="25F8CC89" w14:textId="1D93E0FE" w:rsidR="00040519" w:rsidRPr="008649A9" w:rsidRDefault="00040519" w:rsidP="00040519">
            <w:pPr>
              <w:pStyle w:val="Heading1"/>
              <w:rPr>
                <w:rFonts w:ascii="Arial" w:hAnsi="Arial" w:cs="Arial"/>
                <w:b/>
                <w:sz w:val="34"/>
              </w:rPr>
            </w:pPr>
            <w:r>
              <w:rPr>
                <w:rFonts w:ascii="Arial" w:hAnsi="Arial" w:cs="Arial"/>
                <w:b/>
                <w:sz w:val="34"/>
              </w:rPr>
              <w:t>Project</w:t>
            </w:r>
          </w:p>
          <w:p w14:paraId="518993D2" w14:textId="0BD3653E" w:rsidR="00040519" w:rsidRPr="00262D06" w:rsidRDefault="00040519" w:rsidP="00262D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40519">
              <w:rPr>
                <w:rFonts w:ascii="Arial" w:hAnsi="Arial" w:cs="Arial"/>
                <w:color w:val="000000" w:themeColor="text1"/>
                <w:sz w:val="24"/>
                <w:szCs w:val="24"/>
              </w:rPr>
              <w:t>https://www.jrtrainingacad.com/</w:t>
            </w:r>
          </w:p>
          <w:p w14:paraId="1950CE58" w14:textId="77777777" w:rsidR="00102A92" w:rsidRPr="00DC7207" w:rsidRDefault="00102A92" w:rsidP="008F6CA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601391E" w14:textId="77777777" w:rsidR="003C4FCB" w:rsidRPr="008649A9" w:rsidRDefault="003C4FCB" w:rsidP="003C4FCB">
      <w:pPr>
        <w:pStyle w:val="Heading1"/>
        <w:rPr>
          <w:rFonts w:ascii="Arial" w:hAnsi="Arial" w:cs="Arial"/>
          <w:b/>
          <w:sz w:val="34"/>
        </w:rPr>
      </w:pPr>
      <w:r w:rsidRPr="003C4FCB">
        <w:rPr>
          <w:rFonts w:ascii="Arial" w:hAnsi="Arial" w:cs="Arial"/>
          <w:b/>
          <w:sz w:val="34"/>
        </w:rPr>
        <w:t xml:space="preserve">HEALTH INFORMATION </w:t>
      </w:r>
      <w:r>
        <w:rPr>
          <w:rFonts w:ascii="Arial" w:hAnsi="Arial" w:cs="Arial"/>
          <w:b/>
          <w:sz w:val="34"/>
        </w:rPr>
        <w:t>(if any)</w:t>
      </w:r>
    </w:p>
    <w:tbl>
      <w:tblPr>
        <w:tblStyle w:val="ResumeTable"/>
        <w:tblW w:w="6791" w:type="pct"/>
        <w:tblInd w:w="-1656" w:type="dxa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12322"/>
      </w:tblGrid>
      <w:tr w:rsidR="005C2954" w:rsidRPr="005C2954" w14:paraId="65C3EC54" w14:textId="77777777" w:rsidTr="008F6CA1">
        <w:trPr>
          <w:trHeight w:val="709"/>
          <w:tblHeader/>
        </w:trPr>
        <w:tc>
          <w:tcPr>
            <w:tcW w:w="5000" w:type="pct"/>
          </w:tcPr>
          <w:p w14:paraId="77F8D4DD" w14:textId="77777777" w:rsidR="003C4FCB" w:rsidRPr="005C2954" w:rsidRDefault="00262D06" w:rsidP="008F6CA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None</w:t>
            </w:r>
          </w:p>
          <w:p w14:paraId="200B1F7E" w14:textId="77777777" w:rsidR="001C7E4F" w:rsidRPr="005C2954" w:rsidRDefault="001C7E4F" w:rsidP="008F6CA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284E3E44" w14:textId="77777777" w:rsidR="005C30FC" w:rsidRPr="005C2954" w:rsidRDefault="002960DE" w:rsidP="005C30FC">
      <w:pPr>
        <w:pStyle w:val="Heading1"/>
        <w:rPr>
          <w:rFonts w:ascii="Arial" w:hAnsi="Arial" w:cs="Arial"/>
          <w:b/>
          <w:color w:val="000000" w:themeColor="text1"/>
          <w:sz w:val="34"/>
        </w:rPr>
      </w:pPr>
      <w:r w:rsidRPr="005C2954">
        <w:rPr>
          <w:rFonts w:ascii="Arial" w:hAnsi="Arial" w:cs="Arial"/>
          <w:b/>
          <w:color w:val="000000" w:themeColor="text1"/>
          <w:sz w:val="34"/>
        </w:rPr>
        <w:lastRenderedPageBreak/>
        <w:br/>
      </w:r>
      <w:r w:rsidR="005C30FC" w:rsidRPr="005C2954">
        <w:rPr>
          <w:rFonts w:ascii="Arial" w:hAnsi="Arial" w:cs="Arial"/>
          <w:b/>
          <w:color w:val="000000" w:themeColor="text1"/>
          <w:sz w:val="34"/>
        </w:rPr>
        <w:t>EDUCATIOn</w:t>
      </w:r>
    </w:p>
    <w:tbl>
      <w:tblPr>
        <w:tblStyle w:val="ResumeTable"/>
        <w:tblW w:w="6791" w:type="pct"/>
        <w:tblInd w:w="-1656" w:type="dxa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12322"/>
      </w:tblGrid>
      <w:tr w:rsidR="005C2954" w:rsidRPr="005C2954" w14:paraId="6D08332E" w14:textId="77777777" w:rsidTr="000F54F7">
        <w:trPr>
          <w:trHeight w:val="709"/>
          <w:tblHeader/>
        </w:trPr>
        <w:tc>
          <w:tcPr>
            <w:tcW w:w="5000" w:type="pct"/>
          </w:tcPr>
          <w:p w14:paraId="5CB771D2" w14:textId="77777777" w:rsidR="005C30FC" w:rsidRPr="005C2954" w:rsidRDefault="005C30FC" w:rsidP="00543EC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  <w:r w:rsidR="00534EB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BB3A1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-present    </w:t>
            </w:r>
            <w:r w:rsidR="00BB3A1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HIGHER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NITEC </w:t>
            </w:r>
            <w:r w:rsidR="00BB3A1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 </w:t>
            </w:r>
            <w:r w:rsid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t>IT Application Development</w:t>
            </w:r>
            <w:r w:rsidR="000F54F7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</w:t>
            </w:r>
            <w:r w:rsidR="0043684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ITE College West</w:t>
            </w:r>
          </w:p>
          <w:p w14:paraId="04966B32" w14:textId="77777777" w:rsidR="005C30FC" w:rsidRPr="005C2954" w:rsidRDefault="00534EB3" w:rsidP="00534E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  <w:r w:rsidR="00BB3A1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-20</w:t>
            </w:r>
            <w:r w:rsidR="00671CFE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BB3A1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5C30FC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GCE ‘N’ Levels                                      </w:t>
            </w:r>
            <w:r w:rsidR="000F54F7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  </w:t>
            </w:r>
            <w:r w:rsidR="00BB3A1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Queenstown</w:t>
            </w:r>
            <w:r w:rsidR="005C30FC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Secondary School</w:t>
            </w:r>
          </w:p>
          <w:p w14:paraId="199B11D7" w14:textId="77777777" w:rsidR="005E3C13" w:rsidRPr="005C2954" w:rsidRDefault="00BB3A13" w:rsidP="001C7E4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201</w:t>
            </w:r>
            <w:r w:rsidR="0043684F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-2019</w:t>
            </w:r>
            <w:r w:rsidR="005E3C1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PSLE                                                              </w:t>
            </w:r>
            <w:r w:rsidR="0043684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t>Radin Mas Primary School</w:t>
            </w:r>
          </w:p>
        </w:tc>
      </w:tr>
    </w:tbl>
    <w:p w14:paraId="6EA04FE3" w14:textId="77777777" w:rsidR="00126049" w:rsidRPr="00796D59" w:rsidRDefault="00796D59" w:rsidP="002563E8">
      <w:pPr>
        <w:pStyle w:val="Heading1"/>
        <w:rPr>
          <w:rFonts w:ascii="Arial" w:hAnsi="Arial" w:cs="Arial"/>
          <w:b/>
          <w:sz w:val="22"/>
          <w:szCs w:val="22"/>
        </w:rPr>
      </w:pPr>
      <w:r w:rsidRPr="00796D59">
        <w:rPr>
          <w:rFonts w:ascii="Arial" w:hAnsi="Arial" w:cs="Arial"/>
          <w:b/>
          <w:sz w:val="34"/>
        </w:rPr>
        <w:t>skills and strengths</w:t>
      </w:r>
    </w:p>
    <w:tbl>
      <w:tblPr>
        <w:tblStyle w:val="ResumeTable"/>
        <w:tblW w:w="5000" w:type="pct"/>
        <w:tblInd w:w="-1656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796D59" w14:paraId="5A484519" w14:textId="77777777" w:rsidTr="009A2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725B220" w14:textId="77777777" w:rsidR="000118EB" w:rsidRDefault="004667B2" w:rsidP="004667B2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0118E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Quick learner – Able to adapt to new tools and technologies fast</w:t>
            </w:r>
          </w:p>
          <w:p w14:paraId="6945E6B5" w14:textId="77777777" w:rsidR="000118EB" w:rsidRDefault="000118EB" w:rsidP="004667B2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Strong </w:t>
            </w:r>
            <w:r w:rsidR="000559F6" w:rsidRPr="000559F6">
              <w:rPr>
                <w:rFonts w:ascii="Arial" w:hAnsi="Arial" w:cs="Arial"/>
                <w:color w:val="000000" w:themeColor="text1"/>
                <w:sz w:val="24"/>
                <w:szCs w:val="24"/>
              </w:rPr>
              <w:t>communication and teamwork from part-time work experience</w:t>
            </w:r>
          </w:p>
          <w:p w14:paraId="15294617" w14:textId="77777777" w:rsidR="000559F6" w:rsidRDefault="000559F6" w:rsidP="004667B2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559F6">
              <w:rPr>
                <w:rFonts w:ascii="Arial" w:hAnsi="Arial" w:cs="Arial"/>
                <w:color w:val="000000" w:themeColor="text1"/>
                <w:sz w:val="24"/>
                <w:szCs w:val="24"/>
              </w:rPr>
              <w:t>Disciplined and focused – sharpened through Muay Thai training</w:t>
            </w:r>
          </w:p>
          <w:p w14:paraId="593ABC08" w14:textId="77777777" w:rsidR="000559F6" w:rsidRDefault="000559F6" w:rsidP="004667B2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559F6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Responsible and reliable – manage tasks independently and meet deadlines</w:t>
            </w:r>
          </w:p>
          <w:p w14:paraId="1C2F3671" w14:textId="0082E492" w:rsidR="000559F6" w:rsidRPr="005C2954" w:rsidRDefault="000559F6" w:rsidP="004667B2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559F6">
              <w:rPr>
                <w:rFonts w:ascii="Arial" w:hAnsi="Arial" w:cs="Arial"/>
                <w:color w:val="000000" w:themeColor="text1"/>
                <w:sz w:val="24"/>
                <w:szCs w:val="24"/>
              </w:rPr>
              <w:t>Good problem-solving skills – enjoy figuring things out through hands-on work</w:t>
            </w:r>
          </w:p>
        </w:tc>
      </w:tr>
    </w:tbl>
    <w:p w14:paraId="218FA4D4" w14:textId="77777777" w:rsidR="00126049" w:rsidRPr="008649A9" w:rsidRDefault="00126049" w:rsidP="002563E8">
      <w:pPr>
        <w:pStyle w:val="Heading1"/>
        <w:rPr>
          <w:rFonts w:ascii="Arial" w:hAnsi="Arial" w:cs="Arial"/>
          <w:b/>
          <w:sz w:val="34"/>
        </w:rPr>
      </w:pPr>
    </w:p>
    <w:tbl>
      <w:tblPr>
        <w:tblStyle w:val="ResumeTable"/>
        <w:tblW w:w="6790" w:type="pct"/>
        <w:tblInd w:w="-1656" w:type="dxa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12320"/>
      </w:tblGrid>
      <w:tr w:rsidR="00260D3F" w:rsidRPr="00796D59" w14:paraId="30456CE3" w14:textId="77777777" w:rsidTr="000F54F7">
        <w:trPr>
          <w:trHeight w:val="904"/>
          <w:tblHeader/>
        </w:trPr>
        <w:tc>
          <w:tcPr>
            <w:tcW w:w="5000" w:type="pct"/>
          </w:tcPr>
          <w:p w14:paraId="1EB31D34" w14:textId="77777777" w:rsidR="005C2954" w:rsidRPr="005C2954" w:rsidRDefault="005C2954" w:rsidP="005C295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2023              </w:t>
            </w:r>
            <w:r w:rsidR="000118EB">
              <w:rPr>
                <w:rFonts w:ascii="Arial" w:hAnsi="Arial" w:cs="Arial"/>
                <w:color w:val="000000" w:themeColor="text1"/>
                <w:sz w:val="24"/>
                <w:szCs w:val="24"/>
              </w:rPr>
              <w:t>Golden Feet Award – Soccer CCA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               Queenstown Secondary School</w:t>
            </w:r>
          </w:p>
          <w:p w14:paraId="5874129B" w14:textId="77777777" w:rsidR="000118EB" w:rsidRDefault="000118EB" w:rsidP="0068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2024              Introduction to Cybersecurity course                    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Institute of Technical Education</w:t>
            </w:r>
          </w:p>
          <w:p w14:paraId="77FA9F6B" w14:textId="77777777" w:rsidR="0068669C" w:rsidRPr="005C2954" w:rsidRDefault="005C2954" w:rsidP="0068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202</w:t>
            </w:r>
            <w:r w:rsidR="000118EB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      Edusave Good Progress Award                            Institute of Technical Education</w:t>
            </w:r>
          </w:p>
          <w:p w14:paraId="64C2C747" w14:textId="77777777" w:rsidR="0068669C" w:rsidRDefault="0068669C" w:rsidP="0068669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63CEEE" w14:textId="77777777" w:rsidR="0068669C" w:rsidRDefault="0068669C" w:rsidP="000E68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0635A9" w14:textId="77777777" w:rsidR="0068669C" w:rsidRPr="008649A9" w:rsidRDefault="0068669C" w:rsidP="000E68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6F07CB" w14:textId="77777777" w:rsidR="00126049" w:rsidRPr="006C22D3" w:rsidRDefault="006C22D3" w:rsidP="002563E8">
      <w:pPr>
        <w:pStyle w:val="Heading1"/>
        <w:rPr>
          <w:rFonts w:ascii="Arial" w:hAnsi="Arial" w:cs="Arial"/>
          <w:b/>
          <w:sz w:val="34"/>
        </w:rPr>
      </w:pPr>
      <w:r w:rsidRPr="006C22D3">
        <w:rPr>
          <w:rFonts w:ascii="Arial" w:hAnsi="Arial" w:cs="Arial"/>
          <w:b/>
          <w:sz w:val="34"/>
        </w:rPr>
        <w:lastRenderedPageBreak/>
        <w:t>Co-Curricular activities</w:t>
      </w:r>
    </w:p>
    <w:tbl>
      <w:tblPr>
        <w:tblStyle w:val="ResumeTable"/>
        <w:tblW w:w="6791" w:type="pct"/>
        <w:tblInd w:w="-1656" w:type="dxa"/>
        <w:tblCellMar>
          <w:left w:w="1656" w:type="dxa"/>
        </w:tblCellMar>
        <w:tblLook w:val="0600" w:firstRow="0" w:lastRow="0" w:firstColumn="0" w:lastColumn="0" w:noHBand="1" w:noVBand="1"/>
        <w:tblDescription w:val="Leadership table"/>
      </w:tblPr>
      <w:tblGrid>
        <w:gridCol w:w="12322"/>
      </w:tblGrid>
      <w:tr w:rsidR="00260D3F" w:rsidRPr="00796D59" w14:paraId="0A74C848" w14:textId="77777777" w:rsidTr="000118EB">
        <w:trPr>
          <w:trHeight w:val="812"/>
          <w:tblHeader/>
        </w:trPr>
        <w:tc>
          <w:tcPr>
            <w:tcW w:w="5000" w:type="pct"/>
          </w:tcPr>
          <w:p w14:paraId="288AF3F4" w14:textId="77777777" w:rsidR="006C22D3" w:rsidRPr="001C7E4F" w:rsidRDefault="005C2954" w:rsidP="006C22D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2020-2023</w:t>
            </w:r>
            <w:r w:rsidR="00534EB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</w:t>
            </w:r>
            <w:r w:rsidR="006C22D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</w:t>
            </w:r>
            <w:r w:rsidR="00534EB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</w:t>
            </w:r>
            <w:r w:rsidR="000118EB">
              <w:rPr>
                <w:rFonts w:ascii="Arial" w:hAnsi="Arial" w:cs="Arial"/>
                <w:color w:val="000000" w:themeColor="text1"/>
                <w:sz w:val="24"/>
                <w:szCs w:val="24"/>
              </w:rPr>
              <w:t>Soccer CCA</w:t>
            </w:r>
            <w:r w:rsidR="00534EB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71CFE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</w:t>
            </w:r>
            <w:r w:rsidR="00534EB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</w:t>
            </w:r>
            <w:r w:rsidR="005E3C1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Queenstown Secondary School</w:t>
            </w:r>
          </w:p>
          <w:p w14:paraId="75BD9F32" w14:textId="77777777" w:rsidR="005E3C13" w:rsidRPr="007A620F" w:rsidRDefault="005E3C13" w:rsidP="006C22D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6912CEA" w14:textId="77777777" w:rsidR="006C22D3" w:rsidRPr="007A620F" w:rsidRDefault="006C22D3" w:rsidP="006C22D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06EAB" w:rsidRPr="00796D59" w14:paraId="12BA3EDE" w14:textId="77777777" w:rsidTr="000118EB">
        <w:trPr>
          <w:trHeight w:val="904"/>
          <w:tblHeader/>
        </w:trPr>
        <w:tc>
          <w:tcPr>
            <w:tcW w:w="4999" w:type="pct"/>
          </w:tcPr>
          <w:p w14:paraId="3D341945" w14:textId="77777777" w:rsidR="00106EAB" w:rsidRPr="00106EAB" w:rsidRDefault="00106EAB" w:rsidP="000118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7E4F" w:rsidRPr="00796D59" w14:paraId="41EED64F" w14:textId="77777777" w:rsidTr="000118EB">
        <w:trPr>
          <w:trHeight w:val="904"/>
          <w:tblHeader/>
        </w:trPr>
        <w:tc>
          <w:tcPr>
            <w:tcW w:w="4999" w:type="pct"/>
          </w:tcPr>
          <w:p w14:paraId="0E0A731D" w14:textId="77777777" w:rsidR="001C7E4F" w:rsidRPr="00106EAB" w:rsidRDefault="001C7E4F" w:rsidP="00FF08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A06613" w14:textId="77777777" w:rsidR="00260D3F" w:rsidRPr="00843164" w:rsidRDefault="00260D3F" w:rsidP="00F25533"/>
    <w:p w14:paraId="122916C5" w14:textId="3862466C" w:rsidR="007B2DF9" w:rsidRDefault="007B2DF9"/>
    <w:sectPr w:rsidR="007B2DF9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AAD85" w14:textId="77777777" w:rsidR="00FE1713" w:rsidRDefault="00FE1713">
      <w:pPr>
        <w:spacing w:after="0"/>
      </w:pPr>
      <w:r>
        <w:separator/>
      </w:r>
    </w:p>
    <w:p w14:paraId="7EFFA3A0" w14:textId="77777777" w:rsidR="00FE1713" w:rsidRDefault="00FE1713"/>
  </w:endnote>
  <w:endnote w:type="continuationSeparator" w:id="0">
    <w:p w14:paraId="027043C0" w14:textId="77777777" w:rsidR="00FE1713" w:rsidRDefault="00FE1713">
      <w:pPr>
        <w:spacing w:after="0"/>
      </w:pPr>
      <w:r>
        <w:continuationSeparator/>
      </w:r>
    </w:p>
    <w:p w14:paraId="27E3D7F2" w14:textId="77777777" w:rsidR="00FE1713" w:rsidRDefault="00FE17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CE2F7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02A92"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A022D" w14:textId="77777777" w:rsidR="00FE1713" w:rsidRDefault="00FE1713">
      <w:pPr>
        <w:spacing w:after="0"/>
      </w:pPr>
      <w:r>
        <w:separator/>
      </w:r>
    </w:p>
    <w:p w14:paraId="7B826BCF" w14:textId="77777777" w:rsidR="00FE1713" w:rsidRDefault="00FE1713"/>
  </w:footnote>
  <w:footnote w:type="continuationSeparator" w:id="0">
    <w:p w14:paraId="19B5FB2C" w14:textId="77777777" w:rsidR="00FE1713" w:rsidRDefault="00FE1713">
      <w:pPr>
        <w:spacing w:after="0"/>
      </w:pPr>
      <w:r>
        <w:continuationSeparator/>
      </w:r>
    </w:p>
    <w:p w14:paraId="75717BE1" w14:textId="77777777" w:rsidR="00FE1713" w:rsidRDefault="00FE17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D9B6C46"/>
    <w:multiLevelType w:val="hybridMultilevel"/>
    <w:tmpl w:val="33E2ADC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858C9"/>
    <w:multiLevelType w:val="hybridMultilevel"/>
    <w:tmpl w:val="04A6CDF6"/>
    <w:lvl w:ilvl="0" w:tplc="D228D15A">
      <w:start w:val="20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533894">
    <w:abstractNumId w:val="9"/>
  </w:num>
  <w:num w:numId="2" w16cid:durableId="1018040290">
    <w:abstractNumId w:val="9"/>
    <w:lvlOverride w:ilvl="0">
      <w:startOverride w:val="1"/>
    </w:lvlOverride>
  </w:num>
  <w:num w:numId="3" w16cid:durableId="75321263">
    <w:abstractNumId w:val="9"/>
    <w:lvlOverride w:ilvl="0">
      <w:startOverride w:val="1"/>
    </w:lvlOverride>
  </w:num>
  <w:num w:numId="4" w16cid:durableId="982850279">
    <w:abstractNumId w:val="9"/>
    <w:lvlOverride w:ilvl="0">
      <w:startOverride w:val="1"/>
    </w:lvlOverride>
  </w:num>
  <w:num w:numId="5" w16cid:durableId="1190143012">
    <w:abstractNumId w:val="12"/>
  </w:num>
  <w:num w:numId="6" w16cid:durableId="623316993">
    <w:abstractNumId w:val="7"/>
  </w:num>
  <w:num w:numId="7" w16cid:durableId="1041441155">
    <w:abstractNumId w:val="6"/>
  </w:num>
  <w:num w:numId="8" w16cid:durableId="1927496347">
    <w:abstractNumId w:val="5"/>
  </w:num>
  <w:num w:numId="9" w16cid:durableId="766921772">
    <w:abstractNumId w:val="4"/>
  </w:num>
  <w:num w:numId="10" w16cid:durableId="1662736737">
    <w:abstractNumId w:val="8"/>
  </w:num>
  <w:num w:numId="11" w16cid:durableId="1563590283">
    <w:abstractNumId w:val="3"/>
  </w:num>
  <w:num w:numId="12" w16cid:durableId="1112435867">
    <w:abstractNumId w:val="2"/>
  </w:num>
  <w:num w:numId="13" w16cid:durableId="1611816967">
    <w:abstractNumId w:val="1"/>
  </w:num>
  <w:num w:numId="14" w16cid:durableId="1614745575">
    <w:abstractNumId w:val="0"/>
  </w:num>
  <w:num w:numId="15" w16cid:durableId="2032294347">
    <w:abstractNumId w:val="10"/>
  </w:num>
  <w:num w:numId="16" w16cid:durableId="16653597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D59"/>
    <w:rsid w:val="00003CED"/>
    <w:rsid w:val="00006AA6"/>
    <w:rsid w:val="00007088"/>
    <w:rsid w:val="000118EB"/>
    <w:rsid w:val="00027953"/>
    <w:rsid w:val="00036E9F"/>
    <w:rsid w:val="00040519"/>
    <w:rsid w:val="000559F6"/>
    <w:rsid w:val="00083D04"/>
    <w:rsid w:val="000B310C"/>
    <w:rsid w:val="000C0CA7"/>
    <w:rsid w:val="000E1D72"/>
    <w:rsid w:val="000E688F"/>
    <w:rsid w:val="000F2762"/>
    <w:rsid w:val="000F54F7"/>
    <w:rsid w:val="000F7271"/>
    <w:rsid w:val="00102A92"/>
    <w:rsid w:val="00106EAB"/>
    <w:rsid w:val="00126049"/>
    <w:rsid w:val="0014523F"/>
    <w:rsid w:val="00146A21"/>
    <w:rsid w:val="00154E2D"/>
    <w:rsid w:val="001B7CEC"/>
    <w:rsid w:val="001C7E4F"/>
    <w:rsid w:val="00237FCA"/>
    <w:rsid w:val="00254924"/>
    <w:rsid w:val="002563E8"/>
    <w:rsid w:val="00260D3F"/>
    <w:rsid w:val="00262D06"/>
    <w:rsid w:val="002960DE"/>
    <w:rsid w:val="002C2670"/>
    <w:rsid w:val="002D4BFF"/>
    <w:rsid w:val="002F2806"/>
    <w:rsid w:val="00314AF4"/>
    <w:rsid w:val="00351010"/>
    <w:rsid w:val="0037137E"/>
    <w:rsid w:val="003A37E8"/>
    <w:rsid w:val="003C3D91"/>
    <w:rsid w:val="003C4FCB"/>
    <w:rsid w:val="0043684F"/>
    <w:rsid w:val="00463414"/>
    <w:rsid w:val="00466703"/>
    <w:rsid w:val="004667B2"/>
    <w:rsid w:val="004827F9"/>
    <w:rsid w:val="00487058"/>
    <w:rsid w:val="00491564"/>
    <w:rsid w:val="004A1818"/>
    <w:rsid w:val="004C5ADF"/>
    <w:rsid w:val="004C7D68"/>
    <w:rsid w:val="004D6E8E"/>
    <w:rsid w:val="004D7E65"/>
    <w:rsid w:val="004E20CF"/>
    <w:rsid w:val="004E5094"/>
    <w:rsid w:val="004E7F2A"/>
    <w:rsid w:val="004F457E"/>
    <w:rsid w:val="00521A7B"/>
    <w:rsid w:val="00534EB3"/>
    <w:rsid w:val="005657A5"/>
    <w:rsid w:val="00574CC0"/>
    <w:rsid w:val="00583B85"/>
    <w:rsid w:val="005A57CE"/>
    <w:rsid w:val="005C2954"/>
    <w:rsid w:val="005C30FC"/>
    <w:rsid w:val="005E3C13"/>
    <w:rsid w:val="00602968"/>
    <w:rsid w:val="0060726D"/>
    <w:rsid w:val="006307DA"/>
    <w:rsid w:val="006319DF"/>
    <w:rsid w:val="00650306"/>
    <w:rsid w:val="00657BBD"/>
    <w:rsid w:val="0067119C"/>
    <w:rsid w:val="00671CFE"/>
    <w:rsid w:val="0068669C"/>
    <w:rsid w:val="00686C7F"/>
    <w:rsid w:val="00693B17"/>
    <w:rsid w:val="006C22D3"/>
    <w:rsid w:val="006D2C49"/>
    <w:rsid w:val="007042E9"/>
    <w:rsid w:val="00712407"/>
    <w:rsid w:val="007125DB"/>
    <w:rsid w:val="00713DF0"/>
    <w:rsid w:val="00762CE4"/>
    <w:rsid w:val="00787A2C"/>
    <w:rsid w:val="00796D59"/>
    <w:rsid w:val="00797C46"/>
    <w:rsid w:val="007A620F"/>
    <w:rsid w:val="007B2DF9"/>
    <w:rsid w:val="007C4658"/>
    <w:rsid w:val="007D12A0"/>
    <w:rsid w:val="0082363C"/>
    <w:rsid w:val="00827A10"/>
    <w:rsid w:val="00830BAD"/>
    <w:rsid w:val="00843164"/>
    <w:rsid w:val="0084317A"/>
    <w:rsid w:val="00854D5C"/>
    <w:rsid w:val="00854E7D"/>
    <w:rsid w:val="008551F7"/>
    <w:rsid w:val="00862EAA"/>
    <w:rsid w:val="008649A9"/>
    <w:rsid w:val="00882BB8"/>
    <w:rsid w:val="00887355"/>
    <w:rsid w:val="008B5DC0"/>
    <w:rsid w:val="0090244C"/>
    <w:rsid w:val="00931654"/>
    <w:rsid w:val="00963619"/>
    <w:rsid w:val="00975856"/>
    <w:rsid w:val="00982602"/>
    <w:rsid w:val="00992DB9"/>
    <w:rsid w:val="009A2D5D"/>
    <w:rsid w:val="009B1987"/>
    <w:rsid w:val="009B62E1"/>
    <w:rsid w:val="00A134D1"/>
    <w:rsid w:val="00A20B94"/>
    <w:rsid w:val="00A579B8"/>
    <w:rsid w:val="00A62BC4"/>
    <w:rsid w:val="00A65C0B"/>
    <w:rsid w:val="00A67E8C"/>
    <w:rsid w:val="00A77C2F"/>
    <w:rsid w:val="00A82DCC"/>
    <w:rsid w:val="00A84311"/>
    <w:rsid w:val="00AA0C94"/>
    <w:rsid w:val="00AD3776"/>
    <w:rsid w:val="00AE7FD7"/>
    <w:rsid w:val="00B104E7"/>
    <w:rsid w:val="00B10B13"/>
    <w:rsid w:val="00B31D8E"/>
    <w:rsid w:val="00B629C6"/>
    <w:rsid w:val="00B65198"/>
    <w:rsid w:val="00BA3745"/>
    <w:rsid w:val="00BB3A13"/>
    <w:rsid w:val="00BD5B07"/>
    <w:rsid w:val="00C02E26"/>
    <w:rsid w:val="00C0439A"/>
    <w:rsid w:val="00C067C5"/>
    <w:rsid w:val="00C2373C"/>
    <w:rsid w:val="00C423D7"/>
    <w:rsid w:val="00C66621"/>
    <w:rsid w:val="00C812F7"/>
    <w:rsid w:val="00C947D6"/>
    <w:rsid w:val="00CC05D9"/>
    <w:rsid w:val="00CD3831"/>
    <w:rsid w:val="00CD7582"/>
    <w:rsid w:val="00D0020C"/>
    <w:rsid w:val="00D048C3"/>
    <w:rsid w:val="00D06E8C"/>
    <w:rsid w:val="00D108A6"/>
    <w:rsid w:val="00D16021"/>
    <w:rsid w:val="00D26537"/>
    <w:rsid w:val="00D35D10"/>
    <w:rsid w:val="00D43E3F"/>
    <w:rsid w:val="00D475C9"/>
    <w:rsid w:val="00D65641"/>
    <w:rsid w:val="00D81F4E"/>
    <w:rsid w:val="00DB67F5"/>
    <w:rsid w:val="00DC7207"/>
    <w:rsid w:val="00DE7D6A"/>
    <w:rsid w:val="00E041AC"/>
    <w:rsid w:val="00E150B6"/>
    <w:rsid w:val="00E1635C"/>
    <w:rsid w:val="00E23DDE"/>
    <w:rsid w:val="00E24094"/>
    <w:rsid w:val="00E248BC"/>
    <w:rsid w:val="00E47125"/>
    <w:rsid w:val="00E70380"/>
    <w:rsid w:val="00E76367"/>
    <w:rsid w:val="00E837FB"/>
    <w:rsid w:val="00EB400D"/>
    <w:rsid w:val="00ED0938"/>
    <w:rsid w:val="00EE5081"/>
    <w:rsid w:val="00EF7148"/>
    <w:rsid w:val="00F249B7"/>
    <w:rsid w:val="00F25533"/>
    <w:rsid w:val="00F37429"/>
    <w:rsid w:val="00F46D37"/>
    <w:rsid w:val="00F6077F"/>
    <w:rsid w:val="00F63B5F"/>
    <w:rsid w:val="00F93F82"/>
    <w:rsid w:val="00FA4970"/>
    <w:rsid w:val="00FB16E0"/>
    <w:rsid w:val="00FB34A2"/>
    <w:rsid w:val="00FE1713"/>
    <w:rsid w:val="77C3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1FAD3"/>
  <w15:chartTrackingRefBased/>
  <w15:docId w15:val="{3B11FA85-67B7-4909-926B-1788E339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54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thh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353543-c270-46f9-a0f1-178cde42ff3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D6D4A25B60F34FB399CB93DDBBE6C6" ma:contentTypeVersion="8" ma:contentTypeDescription="Create a new document." ma:contentTypeScope="" ma:versionID="83557cc9a2dc31a213dcc763fdd18c92">
  <xsd:schema xmlns:xsd="http://www.w3.org/2001/XMLSchema" xmlns:xs="http://www.w3.org/2001/XMLSchema" xmlns:p="http://schemas.microsoft.com/office/2006/metadata/properties" xmlns:ns3="4c353543-c270-46f9-a0f1-178cde42ff3e" xmlns:ns4="199360c6-5242-4fae-9d41-517a8cd4d952" targetNamespace="http://schemas.microsoft.com/office/2006/metadata/properties" ma:root="true" ma:fieldsID="500939316735868236360ccf53906e44" ns3:_="" ns4:_="">
    <xsd:import namespace="4c353543-c270-46f9-a0f1-178cde42ff3e"/>
    <xsd:import namespace="199360c6-5242-4fae-9d41-517a8cd4d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3543-c270-46f9-a0f1-178cde42f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360c6-5242-4fae-9d41-517a8cd4d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c353543-c270-46f9-a0f1-178cde42ff3e"/>
  </ds:schemaRefs>
</ds:datastoreItem>
</file>

<file path=customXml/itemProps2.xml><?xml version="1.0" encoding="utf-8"?>
<ds:datastoreItem xmlns:ds="http://schemas.openxmlformats.org/officeDocument/2006/customXml" ds:itemID="{C47E5DB0-DB72-4D8E-9964-CE91BCD4AA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2CED46-CAF5-43C1-91CF-8501C32A3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353543-c270-46f9-a0f1-178cde42ff3e"/>
    <ds:schemaRef ds:uri="199360c6-5242-4fae-9d41-517a8cd4d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53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faithhh</dc:creator>
  <cp:lastModifiedBy>Annoymous999 Stalin</cp:lastModifiedBy>
  <cp:revision>6</cp:revision>
  <dcterms:created xsi:type="dcterms:W3CDTF">2025-05-04T11:31:00Z</dcterms:created>
  <dcterms:modified xsi:type="dcterms:W3CDTF">2025-07-25T08:29:00Z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0x010100D9D6D4A25B60F34FB399CB93DDBBE6C6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47ce832c-fd95-4339-84d0-00952058857c_Enabled">
    <vt:lpwstr>True</vt:lpwstr>
  </property>
  <property fmtid="{D5CDD505-2E9C-101B-9397-08002B2CF9AE}" pid="9" name="MSIP_Label_47ce832c-fd95-4339-84d0-00952058857c_SiteId">
    <vt:lpwstr>13b42c8c-cbcf-4e3d-9d20-f55b7b5ee3c1</vt:lpwstr>
  </property>
  <property fmtid="{D5CDD505-2E9C-101B-9397-08002B2CF9AE}" pid="10" name="MSIP_Label_47ce832c-fd95-4339-84d0-00952058857c_Owner">
    <vt:lpwstr>Ong_Kian_Beng@ite.edu.sg</vt:lpwstr>
  </property>
  <property fmtid="{D5CDD505-2E9C-101B-9397-08002B2CF9AE}" pid="11" name="MSIP_Label_47ce832c-fd95-4339-84d0-00952058857c_SetDate">
    <vt:lpwstr>2020-12-16T03:16:55.4349210Z</vt:lpwstr>
  </property>
  <property fmtid="{D5CDD505-2E9C-101B-9397-08002B2CF9AE}" pid="12" name="MSIP_Label_47ce832c-fd95-4339-84d0-00952058857c_Name">
    <vt:lpwstr>Official (Closed)</vt:lpwstr>
  </property>
  <property fmtid="{D5CDD505-2E9C-101B-9397-08002B2CF9AE}" pid="13" name="MSIP_Label_47ce832c-fd95-4339-84d0-00952058857c_Application">
    <vt:lpwstr>Microsoft Azure Information Protection</vt:lpwstr>
  </property>
  <property fmtid="{D5CDD505-2E9C-101B-9397-08002B2CF9AE}" pid="14" name="MSIP_Label_47ce832c-fd95-4339-84d0-00952058857c_ActionId">
    <vt:lpwstr>36be8b98-220e-41d4-b5f1-e8373949546c</vt:lpwstr>
  </property>
  <property fmtid="{D5CDD505-2E9C-101B-9397-08002B2CF9AE}" pid="15" name="MSIP_Label_47ce832c-fd95-4339-84d0-00952058857c_Extended_MSFT_Method">
    <vt:lpwstr>Automatic</vt:lpwstr>
  </property>
  <property fmtid="{D5CDD505-2E9C-101B-9397-08002B2CF9AE}" pid="16" name="MSIP_Label_0dcf3bf5-ad0e-4c8c-aa2d-c5b4b510dcc6_Enabled">
    <vt:lpwstr>true</vt:lpwstr>
  </property>
  <property fmtid="{D5CDD505-2E9C-101B-9397-08002B2CF9AE}" pid="17" name="MSIP_Label_0dcf3bf5-ad0e-4c8c-aa2d-c5b4b510dcc6_SetDate">
    <vt:lpwstr>2022-03-28T15:43:14Z</vt:lpwstr>
  </property>
  <property fmtid="{D5CDD505-2E9C-101B-9397-08002B2CF9AE}" pid="18" name="MSIP_Label_0dcf3bf5-ad0e-4c8c-aa2d-c5b4b510dcc6_Method">
    <vt:lpwstr>Standard</vt:lpwstr>
  </property>
  <property fmtid="{D5CDD505-2E9C-101B-9397-08002B2CF9AE}" pid="19" name="MSIP_Label_0dcf3bf5-ad0e-4c8c-aa2d-c5b4b510dcc6_Name">
    <vt:lpwstr>0dcf3bf5-ad0e-4c8c-aa2d-c5b4b510dcc6</vt:lpwstr>
  </property>
  <property fmtid="{D5CDD505-2E9C-101B-9397-08002B2CF9AE}" pid="20" name="MSIP_Label_0dcf3bf5-ad0e-4c8c-aa2d-c5b4b510dcc6_SiteId">
    <vt:lpwstr>13b42c8c-cbcf-4e3d-9d20-f55b7b5ee3c1</vt:lpwstr>
  </property>
  <property fmtid="{D5CDD505-2E9C-101B-9397-08002B2CF9AE}" pid="21" name="MSIP_Label_0dcf3bf5-ad0e-4c8c-aa2d-c5b4b510dcc6_ActionId">
    <vt:lpwstr>36be8b98-220e-41d4-b5f1-e8373949546c</vt:lpwstr>
  </property>
  <property fmtid="{D5CDD505-2E9C-101B-9397-08002B2CF9AE}" pid="22" name="MSIP_Label_0dcf3bf5-ad0e-4c8c-aa2d-c5b4b510dcc6_ContentBits">
    <vt:lpwstr>0</vt:lpwstr>
  </property>
</Properties>
</file>